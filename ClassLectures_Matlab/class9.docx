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F3F" w:rsidRDefault="00755F3F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Matlab</w:t>
      </w:r>
      <w:proofErr w:type="spellEnd"/>
      <w:r>
        <w:rPr>
          <w:sz w:val="44"/>
          <w:szCs w:val="44"/>
        </w:rPr>
        <w:t xml:space="preserve"> </w:t>
      </w:r>
      <w:r w:rsidR="003560E3">
        <w:rPr>
          <w:sz w:val="44"/>
          <w:szCs w:val="44"/>
        </w:rPr>
        <w:t>game</w:t>
      </w:r>
      <w:r>
        <w:rPr>
          <w:sz w:val="44"/>
          <w:szCs w:val="44"/>
        </w:rPr>
        <w:t xml:space="preserve"> # 1</w:t>
      </w:r>
    </w:p>
    <w:p w:rsidR="00B8292B" w:rsidRDefault="00B8292B">
      <w:pPr>
        <w:rPr>
          <w:sz w:val="44"/>
          <w:szCs w:val="44"/>
        </w:rPr>
      </w:pPr>
    </w:p>
    <w:p w:rsidR="003F2A6A" w:rsidRDefault="00B8292B">
      <w:pPr>
        <w:rPr>
          <w:sz w:val="44"/>
          <w:szCs w:val="44"/>
        </w:rPr>
      </w:pPr>
      <w:r>
        <w:rPr>
          <w:sz w:val="44"/>
          <w:szCs w:val="44"/>
        </w:rPr>
        <w:t>Objective:</w:t>
      </w:r>
    </w:p>
    <w:p w:rsidR="003F2A6A" w:rsidRDefault="00492D67">
      <w:pPr>
        <w:rPr>
          <w:sz w:val="44"/>
          <w:szCs w:val="44"/>
        </w:rPr>
      </w:pPr>
      <w:r w:rsidRPr="00492D67">
        <w:rPr>
          <w:sz w:val="44"/>
          <w:szCs w:val="44"/>
        </w:rPr>
        <w:t>Create game where</w:t>
      </w:r>
      <w:r w:rsidR="00952A27">
        <w:rPr>
          <w:sz w:val="44"/>
          <w:szCs w:val="44"/>
        </w:rPr>
        <w:t xml:space="preserve"> a</w:t>
      </w:r>
      <w:r w:rsidRPr="00492D67">
        <w:rPr>
          <w:sz w:val="44"/>
          <w:szCs w:val="44"/>
        </w:rPr>
        <w:t xml:space="preserve"> target will appear at</w:t>
      </w:r>
      <w:r w:rsidR="00952A27">
        <w:rPr>
          <w:sz w:val="44"/>
          <w:szCs w:val="44"/>
        </w:rPr>
        <w:t xml:space="preserve"> a</w:t>
      </w:r>
      <w:r w:rsidRPr="00492D67">
        <w:rPr>
          <w:sz w:val="44"/>
          <w:szCs w:val="44"/>
        </w:rPr>
        <w:t xml:space="preserve"> random location and </w:t>
      </w:r>
      <w:r w:rsidRPr="003F2A6A">
        <w:rPr>
          <w:sz w:val="44"/>
          <w:szCs w:val="44"/>
        </w:rPr>
        <w:t xml:space="preserve">your task is to click on the target as fast as you can. </w:t>
      </w:r>
      <w:r w:rsidR="00D97858" w:rsidRPr="003F2A6A">
        <w:rPr>
          <w:sz w:val="44"/>
          <w:szCs w:val="44"/>
        </w:rPr>
        <w:t xml:space="preserve">Generate 1 target at a time with a new target showing up each time you click </w:t>
      </w:r>
      <w:r w:rsidR="003F2A6A">
        <w:rPr>
          <w:sz w:val="44"/>
          <w:szCs w:val="44"/>
        </w:rPr>
        <w:t xml:space="preserve">correctly </w:t>
      </w:r>
      <w:r w:rsidR="00D97858" w:rsidRPr="003F2A6A">
        <w:rPr>
          <w:sz w:val="44"/>
          <w:szCs w:val="44"/>
        </w:rPr>
        <w:t xml:space="preserve">on the </w:t>
      </w:r>
      <w:r w:rsidR="003F2A6A">
        <w:rPr>
          <w:sz w:val="44"/>
          <w:szCs w:val="44"/>
        </w:rPr>
        <w:t>current target</w:t>
      </w:r>
      <w:r w:rsidR="00D97858" w:rsidRPr="003F2A6A">
        <w:rPr>
          <w:sz w:val="44"/>
          <w:szCs w:val="44"/>
        </w:rPr>
        <w:t>. After the target is hit 6 times the program should stop and display the total time it took.</w:t>
      </w:r>
      <w:r w:rsidR="00755F3F" w:rsidRPr="003F2A6A">
        <w:rPr>
          <w:sz w:val="44"/>
          <w:szCs w:val="44"/>
        </w:rPr>
        <w:t xml:space="preserve"> </w:t>
      </w:r>
      <w:r w:rsidR="00952A27" w:rsidRPr="003F2A6A">
        <w:rPr>
          <w:sz w:val="44"/>
          <w:szCs w:val="44"/>
        </w:rPr>
        <w:t>O</w:t>
      </w:r>
      <w:r w:rsidR="00755F3F" w:rsidRPr="003F2A6A">
        <w:rPr>
          <w:sz w:val="44"/>
          <w:szCs w:val="44"/>
        </w:rPr>
        <w:t>nly after clicking</w:t>
      </w:r>
      <w:r w:rsidR="00755F3F">
        <w:rPr>
          <w:sz w:val="44"/>
          <w:szCs w:val="44"/>
        </w:rPr>
        <w:t xml:space="preserve"> on target</w:t>
      </w:r>
      <w:r w:rsidR="00952A27">
        <w:rPr>
          <w:sz w:val="44"/>
          <w:szCs w:val="44"/>
        </w:rPr>
        <w:t xml:space="preserve"> should</w:t>
      </w:r>
      <w:r w:rsidR="00755F3F">
        <w:rPr>
          <w:sz w:val="44"/>
          <w:szCs w:val="44"/>
        </w:rPr>
        <w:t xml:space="preserve"> the next target appear.</w:t>
      </w:r>
    </w:p>
    <w:p w:rsidR="00492D67" w:rsidRDefault="00F4288A">
      <w:r>
        <w:rPr>
          <w:noProof/>
          <w:lang w:val="en-CA" w:eastAsia="en-CA"/>
        </w:rPr>
        <w:lastRenderedPageBreak/>
        <w:drawing>
          <wp:inline distT="0" distB="0" distL="0" distR="0">
            <wp:extent cx="5943600" cy="4524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2AB" w:rsidRPr="00492D67" w:rsidRDefault="00BD1633" w:rsidP="00F662AB">
      <w:pPr>
        <w:rPr>
          <w:sz w:val="44"/>
          <w:szCs w:val="44"/>
        </w:rPr>
      </w:pPr>
      <w:r>
        <w:rPr>
          <w:sz w:val="44"/>
          <w:szCs w:val="44"/>
        </w:rPr>
        <w:t xml:space="preserve">Fig. 1. </w:t>
      </w:r>
      <w:r w:rsidR="00F662AB">
        <w:rPr>
          <w:sz w:val="44"/>
          <w:szCs w:val="44"/>
        </w:rPr>
        <w:t>Screen after 1st target appeared</w:t>
      </w:r>
      <w:r w:rsidR="000604AE">
        <w:rPr>
          <w:sz w:val="44"/>
          <w:szCs w:val="44"/>
        </w:rPr>
        <w:t xml:space="preserve">. Cross-section of the horizontal and vertical line indicates position of cursor. </w:t>
      </w:r>
    </w:p>
    <w:p w:rsidR="00F662AB" w:rsidRDefault="00F662AB"/>
    <w:p w:rsidR="00F662AB" w:rsidRDefault="00F662AB">
      <w:r>
        <w:rPr>
          <w:noProof/>
          <w:lang w:val="en-CA" w:eastAsia="en-CA"/>
        </w:rPr>
        <w:drawing>
          <wp:inline distT="0" distB="0" distL="0" distR="0">
            <wp:extent cx="5934075" cy="45624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2AB" w:rsidRPr="00492D67" w:rsidRDefault="00BD1633" w:rsidP="00F662AB">
      <w:pPr>
        <w:rPr>
          <w:sz w:val="44"/>
          <w:szCs w:val="44"/>
        </w:rPr>
      </w:pPr>
      <w:r>
        <w:rPr>
          <w:sz w:val="44"/>
          <w:szCs w:val="44"/>
        </w:rPr>
        <w:t xml:space="preserve">Fig. 2. </w:t>
      </w:r>
      <w:r w:rsidR="00F662AB">
        <w:rPr>
          <w:sz w:val="44"/>
          <w:szCs w:val="44"/>
        </w:rPr>
        <w:t>Screen after 5th target appeared</w:t>
      </w:r>
      <w:r w:rsidR="00755F3F">
        <w:rPr>
          <w:sz w:val="44"/>
          <w:szCs w:val="44"/>
        </w:rPr>
        <w:t xml:space="preserve">. Red crosses show location of clicks. </w:t>
      </w:r>
    </w:p>
    <w:p w:rsidR="00F662AB" w:rsidRDefault="00F662AB"/>
    <w:p w:rsidR="00F662AB" w:rsidRDefault="003560E3">
      <w:r>
        <w:rPr>
          <w:noProof/>
          <w:lang w:val="en-CA" w:eastAsia="en-CA"/>
        </w:rPr>
        <w:drawing>
          <wp:inline distT="0" distB="0" distL="0" distR="0">
            <wp:extent cx="5905500" cy="556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2AB" w:rsidRDefault="00BD1633" w:rsidP="00F662AB">
      <w:pPr>
        <w:rPr>
          <w:sz w:val="44"/>
          <w:szCs w:val="44"/>
        </w:rPr>
      </w:pPr>
      <w:r>
        <w:rPr>
          <w:sz w:val="44"/>
          <w:szCs w:val="44"/>
        </w:rPr>
        <w:t xml:space="preserve">Fig. 3. </w:t>
      </w:r>
      <w:r w:rsidR="00F662AB">
        <w:rPr>
          <w:sz w:val="44"/>
          <w:szCs w:val="44"/>
        </w:rPr>
        <w:t>Screen after game is finished with total time displayed as a figure title</w:t>
      </w:r>
    </w:p>
    <w:p w:rsidR="009F349A" w:rsidRDefault="009F349A" w:rsidP="00F662AB">
      <w:pPr>
        <w:rPr>
          <w:sz w:val="44"/>
          <w:szCs w:val="44"/>
        </w:rPr>
      </w:pPr>
    </w:p>
    <w:p w:rsidR="009F349A" w:rsidRDefault="009F349A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9F349A" w:rsidRDefault="009F349A" w:rsidP="00F662AB">
      <w:pPr>
        <w:rPr>
          <w:sz w:val="44"/>
          <w:szCs w:val="44"/>
        </w:rPr>
      </w:pPr>
      <w:r>
        <w:rPr>
          <w:sz w:val="44"/>
          <w:szCs w:val="44"/>
        </w:rPr>
        <w:t>Steps to accomplish it:</w:t>
      </w:r>
    </w:p>
    <w:p w:rsidR="003560E3" w:rsidRDefault="003560E3" w:rsidP="00F662AB">
      <w:pPr>
        <w:rPr>
          <w:sz w:val="44"/>
          <w:szCs w:val="44"/>
        </w:rPr>
      </w:pPr>
    </w:p>
    <w:p w:rsidR="003560E3" w:rsidRPr="003560E3" w:rsidRDefault="003560E3" w:rsidP="003560E3">
      <w:pPr>
        <w:rPr>
          <w:sz w:val="44"/>
          <w:szCs w:val="44"/>
        </w:rPr>
      </w:pPr>
      <w:r w:rsidRPr="003560E3">
        <w:rPr>
          <w:sz w:val="44"/>
          <w:szCs w:val="44"/>
        </w:rPr>
        <w:t>Start timer</w:t>
      </w:r>
    </w:p>
    <w:p w:rsidR="003560E3" w:rsidRPr="003560E3" w:rsidRDefault="003560E3" w:rsidP="003560E3">
      <w:pPr>
        <w:rPr>
          <w:sz w:val="44"/>
          <w:szCs w:val="44"/>
        </w:rPr>
      </w:pPr>
      <w:r w:rsidRPr="003560E3">
        <w:rPr>
          <w:sz w:val="44"/>
          <w:szCs w:val="44"/>
        </w:rPr>
        <w:t>Open figure</w:t>
      </w:r>
      <w:r w:rsidR="00AD147B">
        <w:rPr>
          <w:sz w:val="44"/>
          <w:szCs w:val="44"/>
        </w:rPr>
        <w:t>; define axes</w:t>
      </w:r>
    </w:p>
    <w:p w:rsidR="00AD147B" w:rsidRDefault="00AD147B" w:rsidP="003560E3">
      <w:pPr>
        <w:rPr>
          <w:sz w:val="44"/>
          <w:szCs w:val="44"/>
        </w:rPr>
      </w:pPr>
      <w:r>
        <w:rPr>
          <w:sz w:val="44"/>
          <w:szCs w:val="44"/>
        </w:rPr>
        <w:t>Insert loop to generate 6 targets</w:t>
      </w:r>
    </w:p>
    <w:p w:rsidR="003560E3" w:rsidRPr="003560E3" w:rsidRDefault="003560E3" w:rsidP="003560E3">
      <w:pPr>
        <w:rPr>
          <w:sz w:val="44"/>
          <w:szCs w:val="44"/>
        </w:rPr>
      </w:pPr>
      <w:r w:rsidRPr="003560E3">
        <w:rPr>
          <w:sz w:val="44"/>
          <w:szCs w:val="44"/>
        </w:rPr>
        <w:t>Generate random numbers for circle location</w:t>
      </w:r>
    </w:p>
    <w:p w:rsidR="003560E3" w:rsidRPr="003560E3" w:rsidRDefault="003560E3" w:rsidP="003560E3">
      <w:pPr>
        <w:rPr>
          <w:sz w:val="44"/>
          <w:szCs w:val="44"/>
        </w:rPr>
      </w:pPr>
      <w:r w:rsidRPr="003560E3">
        <w:rPr>
          <w:sz w:val="44"/>
          <w:szCs w:val="44"/>
        </w:rPr>
        <w:t>Draw circle</w:t>
      </w:r>
      <w:r w:rsidR="00F427E3">
        <w:rPr>
          <w:sz w:val="44"/>
          <w:szCs w:val="44"/>
        </w:rPr>
        <w:t>/</w:t>
      </w:r>
      <w:r w:rsidRPr="003560E3">
        <w:rPr>
          <w:sz w:val="44"/>
          <w:szCs w:val="44"/>
        </w:rPr>
        <w:t>Generate 1 target at the time</w:t>
      </w:r>
    </w:p>
    <w:p w:rsidR="003560E3" w:rsidRPr="003560E3" w:rsidRDefault="003560E3" w:rsidP="003560E3">
      <w:pPr>
        <w:rPr>
          <w:sz w:val="44"/>
          <w:szCs w:val="44"/>
        </w:rPr>
      </w:pPr>
      <w:r w:rsidRPr="003560E3">
        <w:rPr>
          <w:sz w:val="44"/>
          <w:szCs w:val="44"/>
        </w:rPr>
        <w:t>Get user input from mouse</w:t>
      </w:r>
      <w:r w:rsidR="00F427E3">
        <w:rPr>
          <w:sz w:val="44"/>
          <w:szCs w:val="44"/>
        </w:rPr>
        <w:t xml:space="preserve"> and let </w:t>
      </w:r>
      <w:proofErr w:type="spellStart"/>
      <w:r w:rsidR="00F427E3">
        <w:rPr>
          <w:sz w:val="44"/>
          <w:szCs w:val="44"/>
        </w:rPr>
        <w:t>Matlab</w:t>
      </w:r>
      <w:proofErr w:type="spellEnd"/>
      <w:r w:rsidR="00F427E3">
        <w:rPr>
          <w:sz w:val="44"/>
          <w:szCs w:val="44"/>
        </w:rPr>
        <w:t xml:space="preserve"> to remember it</w:t>
      </w:r>
    </w:p>
    <w:p w:rsidR="00F427E3" w:rsidRPr="003560E3" w:rsidRDefault="00F427E3" w:rsidP="00F427E3">
      <w:pPr>
        <w:rPr>
          <w:sz w:val="44"/>
          <w:szCs w:val="44"/>
        </w:rPr>
      </w:pPr>
      <w:r w:rsidRPr="003560E3">
        <w:rPr>
          <w:sz w:val="44"/>
          <w:szCs w:val="44"/>
        </w:rPr>
        <w:t>Mark location of click</w:t>
      </w:r>
    </w:p>
    <w:p w:rsidR="003560E3" w:rsidRPr="003560E3" w:rsidRDefault="003560E3" w:rsidP="003560E3">
      <w:pPr>
        <w:rPr>
          <w:sz w:val="44"/>
          <w:szCs w:val="44"/>
        </w:rPr>
      </w:pPr>
      <w:r w:rsidRPr="003560E3">
        <w:rPr>
          <w:sz w:val="44"/>
          <w:szCs w:val="44"/>
        </w:rPr>
        <w:t>Compare location of click with</w:t>
      </w:r>
      <w:bookmarkStart w:id="0" w:name="_GoBack"/>
      <w:bookmarkEnd w:id="0"/>
      <w:r w:rsidRPr="003560E3">
        <w:rPr>
          <w:sz w:val="44"/>
          <w:szCs w:val="44"/>
        </w:rPr>
        <w:t xml:space="preserve"> circle</w:t>
      </w:r>
    </w:p>
    <w:p w:rsidR="003560E3" w:rsidRPr="003560E3" w:rsidRDefault="003560E3" w:rsidP="003560E3">
      <w:pPr>
        <w:rPr>
          <w:sz w:val="44"/>
          <w:szCs w:val="44"/>
        </w:rPr>
      </w:pPr>
      <w:r w:rsidRPr="003560E3">
        <w:rPr>
          <w:sz w:val="44"/>
          <w:szCs w:val="44"/>
        </w:rPr>
        <w:t>Count number of correct clicks</w:t>
      </w:r>
    </w:p>
    <w:p w:rsidR="003560E3" w:rsidRPr="003560E3" w:rsidRDefault="003560E3" w:rsidP="003560E3">
      <w:pPr>
        <w:rPr>
          <w:sz w:val="44"/>
          <w:szCs w:val="44"/>
        </w:rPr>
      </w:pPr>
      <w:r w:rsidRPr="003560E3">
        <w:rPr>
          <w:sz w:val="44"/>
          <w:szCs w:val="44"/>
        </w:rPr>
        <w:t>When counter is 6 then stop game</w:t>
      </w:r>
    </w:p>
    <w:p w:rsidR="003560E3" w:rsidRPr="003560E3" w:rsidRDefault="003560E3" w:rsidP="003560E3">
      <w:pPr>
        <w:rPr>
          <w:sz w:val="44"/>
          <w:szCs w:val="44"/>
        </w:rPr>
      </w:pPr>
      <w:r w:rsidRPr="003560E3">
        <w:rPr>
          <w:sz w:val="44"/>
          <w:szCs w:val="44"/>
        </w:rPr>
        <w:t>Generate new location for circle</w:t>
      </w:r>
    </w:p>
    <w:p w:rsidR="003560E3" w:rsidRPr="003560E3" w:rsidRDefault="003560E3" w:rsidP="003560E3">
      <w:pPr>
        <w:rPr>
          <w:sz w:val="44"/>
          <w:szCs w:val="44"/>
        </w:rPr>
      </w:pPr>
    </w:p>
    <w:p w:rsidR="003560E3" w:rsidRDefault="003560E3" w:rsidP="003560E3">
      <w:pPr>
        <w:rPr>
          <w:sz w:val="44"/>
          <w:szCs w:val="44"/>
        </w:rPr>
      </w:pPr>
      <w:r w:rsidRPr="003560E3">
        <w:rPr>
          <w:sz w:val="44"/>
          <w:szCs w:val="44"/>
        </w:rPr>
        <w:t>End screen with total time</w:t>
      </w:r>
    </w:p>
    <w:sectPr w:rsidR="003560E3" w:rsidSect="00713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D1B27"/>
    <w:multiLevelType w:val="hybridMultilevel"/>
    <w:tmpl w:val="5B345BC8"/>
    <w:lvl w:ilvl="0" w:tplc="9E7A359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2094B"/>
    <w:multiLevelType w:val="hybridMultilevel"/>
    <w:tmpl w:val="5B2639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B197C"/>
    <w:multiLevelType w:val="hybridMultilevel"/>
    <w:tmpl w:val="957A0C34"/>
    <w:lvl w:ilvl="0" w:tplc="601ECFD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92D67"/>
    <w:rsid w:val="00007C3C"/>
    <w:rsid w:val="000604AE"/>
    <w:rsid w:val="001B4D70"/>
    <w:rsid w:val="00326FE1"/>
    <w:rsid w:val="003560E3"/>
    <w:rsid w:val="003F2A6A"/>
    <w:rsid w:val="00442A9A"/>
    <w:rsid w:val="00492D67"/>
    <w:rsid w:val="005254C2"/>
    <w:rsid w:val="0065632D"/>
    <w:rsid w:val="006610D2"/>
    <w:rsid w:val="00713DD3"/>
    <w:rsid w:val="00755F3F"/>
    <w:rsid w:val="008E1214"/>
    <w:rsid w:val="008F0D9F"/>
    <w:rsid w:val="00952A27"/>
    <w:rsid w:val="009F349A"/>
    <w:rsid w:val="00AD147B"/>
    <w:rsid w:val="00B8292B"/>
    <w:rsid w:val="00BD1633"/>
    <w:rsid w:val="00C07CC5"/>
    <w:rsid w:val="00C37617"/>
    <w:rsid w:val="00C42342"/>
    <w:rsid w:val="00C4424B"/>
    <w:rsid w:val="00D97858"/>
    <w:rsid w:val="00EB2BD8"/>
    <w:rsid w:val="00EB3FEE"/>
    <w:rsid w:val="00EF4864"/>
    <w:rsid w:val="00F427E3"/>
    <w:rsid w:val="00F4288A"/>
    <w:rsid w:val="00F662AB"/>
    <w:rsid w:val="00FB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7B353"/>
  <w15:docId w15:val="{9BA36763-9BD2-4206-8574-A7E9FCBB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88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52A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2A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2A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2A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2A2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B2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2A7698EC.dotm</Template>
  <TotalTime>223</TotalTime>
  <Pages>5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Lethbridge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luczak</dc:creator>
  <cp:lastModifiedBy>Artur Luczak</cp:lastModifiedBy>
  <cp:revision>17</cp:revision>
  <dcterms:created xsi:type="dcterms:W3CDTF">2012-01-31T22:43:00Z</dcterms:created>
  <dcterms:modified xsi:type="dcterms:W3CDTF">2018-10-10T23:20:00Z</dcterms:modified>
</cp:coreProperties>
</file>